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726" w:rsidRDefault="00641726" w:rsidP="00641726">
      <w:pPr>
        <w:pStyle w:val="1"/>
        <w:ind w:left="210" w:right="210"/>
        <w:jc w:val="center"/>
        <w:rPr>
          <w:rFonts w:hint="eastAsia"/>
        </w:rPr>
      </w:pPr>
      <w:r>
        <w:rPr>
          <w:rFonts w:hint="eastAsia"/>
        </w:rPr>
        <w:t>方法论</w:t>
      </w:r>
    </w:p>
    <w:p w:rsidR="00641726" w:rsidRPr="00641726" w:rsidRDefault="00641726" w:rsidP="00641726">
      <w:pPr>
        <w:pStyle w:val="2"/>
      </w:pPr>
      <w:r w:rsidRPr="00641726">
        <w:t>内核</w:t>
      </w:r>
      <w:r>
        <w:rPr>
          <w:rFonts w:hint="eastAsia"/>
        </w:rPr>
        <w:t>本身就是</w:t>
      </w:r>
      <w:r w:rsidRPr="00641726">
        <w:t>最好的学习材料</w:t>
      </w:r>
    </w:p>
    <w:p w:rsidR="00641726" w:rsidRDefault="00641726" w:rsidP="00641726">
      <w:pPr>
        <w:pStyle w:val="3"/>
        <w:ind w:firstLine="640"/>
      </w:pPr>
      <w:r w:rsidRPr="00641726">
        <w:t>常见</w:t>
      </w:r>
      <w:r>
        <w:rPr>
          <w:rFonts w:hint="eastAsia"/>
        </w:rPr>
        <w:t>内核</w:t>
      </w:r>
      <w:r w:rsidRPr="00641726">
        <w:t>文档索引</w:t>
      </w:r>
    </w:p>
    <w:p w:rsidR="00641726" w:rsidRDefault="00641726" w:rsidP="00641726">
      <w:pPr>
        <w:ind w:firstLine="420"/>
      </w:pPr>
      <w:r>
        <w:t>D</w:t>
      </w:r>
      <w:r>
        <w:rPr>
          <w:rFonts w:hint="eastAsia"/>
        </w:rPr>
        <w:t>t-bindings</w:t>
      </w:r>
      <w:r>
        <w:rPr>
          <w:rFonts w:hint="eastAsia"/>
        </w:rPr>
        <w:t>中对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文件书写格式的各种规范。</w:t>
      </w:r>
    </w:p>
    <w:p w:rsidR="00641726" w:rsidRDefault="00641726" w:rsidP="00641726">
      <w:pPr>
        <w:pStyle w:val="3"/>
        <w:ind w:firstLine="640"/>
      </w:pPr>
      <w:r>
        <w:rPr>
          <w:rFonts w:hint="eastAsia"/>
        </w:rPr>
        <w:t>学会使用</w:t>
      </w:r>
      <w:r>
        <w:rPr>
          <w:rFonts w:hint="eastAsia"/>
        </w:rPr>
        <w:t>help</w:t>
      </w:r>
    </w:p>
    <w:p w:rsidR="00641726" w:rsidRDefault="00641726" w:rsidP="00641726">
      <w:pPr>
        <w:pStyle w:val="a7"/>
        <w:ind w:firstLine="416"/>
      </w:pPr>
      <w:r>
        <w:rPr>
          <w:rFonts w:hint="eastAsia"/>
        </w:rPr>
        <w:t>命令</w:t>
      </w:r>
      <w:r>
        <w:t xml:space="preserve"> -</w:t>
      </w:r>
      <w:r>
        <w:rPr>
          <w:rFonts w:hint="eastAsia"/>
        </w:rPr>
        <w:t>help</w:t>
      </w:r>
    </w:p>
    <w:p w:rsidR="00641726" w:rsidRPr="00641726" w:rsidRDefault="00641726" w:rsidP="00641726">
      <w:pPr>
        <w:pStyle w:val="a7"/>
        <w:ind w:firstLine="416"/>
        <w:rPr>
          <w:rFonts w:hint="eastAsia"/>
        </w:rPr>
      </w:pP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命令</w:t>
      </w:r>
    </w:p>
    <w:p w:rsidR="00641726" w:rsidRPr="00641726" w:rsidRDefault="00641726" w:rsidP="00641726">
      <w:pPr>
        <w:widowControl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726">
        <w:rPr>
          <w:rFonts w:ascii="宋体" w:eastAsia="宋体" w:hAnsi="宋体" w:cs="宋体"/>
          <w:kern w:val="0"/>
          <w:sz w:val="24"/>
          <w:szCs w:val="24"/>
        </w:rPr>
        <w:t>通过man指令来获取函数用法/所需头文件，例：</w:t>
      </w:r>
      <w:r w:rsidRPr="00641726">
        <w:rPr>
          <w:rStyle w:val="Char"/>
        </w:rPr>
        <w:t>man signal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641726">
        <w:rPr>
          <w:rFonts w:ascii="宋体" w:eastAsia="宋体" w:hAnsi="宋体" w:cs="宋体"/>
          <w:kern w:val="0"/>
          <w:sz w:val="24"/>
          <w:szCs w:val="24"/>
        </w:rPr>
        <w:t>看看其他同类的</w:t>
      </w:r>
      <w:proofErr w:type="gramStart"/>
      <w:r w:rsidRPr="00641726">
        <w:rPr>
          <w:rFonts w:ascii="宋体" w:eastAsia="宋体" w:hAnsi="宋体" w:cs="宋体"/>
          <w:kern w:val="0"/>
          <w:sz w:val="24"/>
          <w:szCs w:val="24"/>
        </w:rPr>
        <w:t>函数咋写的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41726" w:rsidRPr="00641726" w:rsidRDefault="00641726" w:rsidP="00641726">
      <w:pPr>
        <w:widowControl/>
        <w:ind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641726" w:rsidRPr="00641726" w:rsidRDefault="00641726" w:rsidP="00641726">
      <w:pPr>
        <w:pStyle w:val="2"/>
      </w:pPr>
      <w:r w:rsidRPr="00641726">
        <w:t>提高效率的技巧：</w:t>
      </w:r>
    </w:p>
    <w:p w:rsidR="00641726" w:rsidRPr="00641726" w:rsidRDefault="00641726" w:rsidP="00641726">
      <w:pPr>
        <w:pStyle w:val="3"/>
        <w:ind w:firstLine="640"/>
      </w:pPr>
      <w:r w:rsidRPr="00641726">
        <w:t>source insight</w:t>
      </w:r>
    </w:p>
    <w:p w:rsidR="00641726" w:rsidRPr="00641726" w:rsidRDefault="00641726" w:rsidP="00641726">
      <w:pPr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726">
        <w:rPr>
          <w:rFonts w:ascii="宋体" w:eastAsia="宋体" w:hAnsi="宋体" w:cs="宋体"/>
          <w:kern w:val="0"/>
          <w:sz w:val="24"/>
          <w:szCs w:val="24"/>
        </w:rPr>
        <w:t>搜索技巧，search/reference</w:t>
      </w:r>
    </w:p>
    <w:p w:rsidR="00641726" w:rsidRPr="00641726" w:rsidRDefault="00641726" w:rsidP="00641726">
      <w:pPr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726">
        <w:rPr>
          <w:rFonts w:ascii="宋体" w:eastAsia="宋体" w:hAnsi="宋体" w:cs="宋体"/>
          <w:kern w:val="0"/>
          <w:sz w:val="24"/>
          <w:szCs w:val="24"/>
        </w:rPr>
        <w:t>查看打开的文件</w:t>
      </w:r>
    </w:p>
    <w:p w:rsidR="00641726" w:rsidRPr="00641726" w:rsidRDefault="00641726" w:rsidP="00641726">
      <w:pPr>
        <w:pStyle w:val="3"/>
        <w:ind w:firstLine="640"/>
      </w:pPr>
      <w:r w:rsidRPr="00641726">
        <w:t>pdf</w:t>
      </w:r>
    </w:p>
    <w:p w:rsidR="00641726" w:rsidRDefault="00641726" w:rsidP="00641726">
      <w:pPr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726">
        <w:rPr>
          <w:rFonts w:ascii="宋体" w:eastAsia="宋体" w:hAnsi="宋体" w:cs="宋体"/>
          <w:kern w:val="0"/>
          <w:sz w:val="24"/>
          <w:szCs w:val="24"/>
        </w:rPr>
        <w:t>看搜索结果的summary</w:t>
      </w:r>
    </w:p>
    <w:p w:rsidR="00641726" w:rsidRPr="00641726" w:rsidRDefault="00641726" w:rsidP="00641726">
      <w:pPr>
        <w:pStyle w:val="3"/>
        <w:ind w:firstLine="640"/>
        <w:rPr>
          <w:rFonts w:hint="eastAsia"/>
        </w:rPr>
      </w:pPr>
      <w:r>
        <w:rPr>
          <w:rFonts w:hint="eastAsia"/>
        </w:rPr>
        <w:t>编程</w:t>
      </w:r>
    </w:p>
    <w:p w:rsidR="00641726" w:rsidRDefault="00641726" w:rsidP="00641726">
      <w:pPr>
        <w:pStyle w:val="4"/>
        <w:ind w:firstLine="560"/>
      </w:pPr>
      <w:r w:rsidRPr="00641726">
        <w:t>各种提高效率的插件，熟练使用快捷键，尽量不要用鼠标</w:t>
      </w:r>
    </w:p>
    <w:p w:rsidR="00652DF9" w:rsidRDefault="00652DF9" w:rsidP="00652DF9">
      <w:pPr>
        <w:ind w:firstLine="420"/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工具</w:t>
      </w:r>
    </w:p>
    <w:p w:rsidR="008F33F6" w:rsidRPr="00652DF9" w:rsidRDefault="008F33F6" w:rsidP="00652DF9">
      <w:pPr>
        <w:ind w:firstLine="420"/>
        <w:rPr>
          <w:rFonts w:hint="eastAsia"/>
        </w:rPr>
      </w:pPr>
      <w:r>
        <w:rPr>
          <w:rFonts w:hint="eastAsia"/>
        </w:rPr>
        <w:t>写代码时可以先在注释中写出步骤。</w:t>
      </w:r>
    </w:p>
    <w:p w:rsidR="00641726" w:rsidRDefault="00641726" w:rsidP="00641726">
      <w:pPr>
        <w:pStyle w:val="4"/>
        <w:ind w:firstLine="560"/>
      </w:pPr>
      <w:r w:rsidRPr="00641726">
        <w:t>读源码</w:t>
      </w:r>
    </w:p>
    <w:p w:rsidR="00641726" w:rsidRPr="00641726" w:rsidRDefault="00641726" w:rsidP="00641726">
      <w:pPr>
        <w:ind w:firstLine="420"/>
        <w:rPr>
          <w:rFonts w:asciiTheme="majorHAnsi" w:hAnsiTheme="majorHAnsi" w:cstheme="majorBidi"/>
          <w:sz w:val="28"/>
          <w:szCs w:val="28"/>
        </w:rPr>
      </w:pPr>
      <w:r w:rsidRPr="00641726">
        <w:t>把变量值写出来，替换掉</w:t>
      </w:r>
      <w:r>
        <w:rPr>
          <w:rFonts w:hint="eastAsia"/>
        </w:rPr>
        <w:t>。</w:t>
      </w:r>
      <w:r w:rsidRPr="00641726">
        <w:t>大胆删除不走的分支，不妨碍阅读</w:t>
      </w:r>
      <w:r>
        <w:rPr>
          <w:rFonts w:hint="eastAsia"/>
        </w:rPr>
        <w:t>。</w:t>
      </w:r>
    </w:p>
    <w:p w:rsidR="00641726" w:rsidRPr="00641726" w:rsidRDefault="00641726" w:rsidP="00641726">
      <w:pPr>
        <w:widowControl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726">
        <w:rPr>
          <w:rFonts w:ascii="宋体" w:eastAsia="宋体" w:hAnsi="宋体" w:cs="宋体"/>
          <w:kern w:val="0"/>
          <w:sz w:val="24"/>
          <w:szCs w:val="24"/>
        </w:rPr>
        <w:t>    </w:t>
      </w:r>
    </w:p>
    <w:p w:rsidR="00564128" w:rsidRPr="00641726" w:rsidRDefault="00564128" w:rsidP="00E13350">
      <w:pPr>
        <w:ind w:firstLineChars="0" w:firstLine="0"/>
      </w:pPr>
    </w:p>
    <w:sectPr w:rsidR="00564128" w:rsidRPr="00641726" w:rsidSect="00587656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0AF" w:rsidRDefault="001200AF" w:rsidP="00585E39">
      <w:pPr>
        <w:ind w:firstLine="420"/>
      </w:pPr>
      <w:r>
        <w:separator/>
      </w:r>
    </w:p>
  </w:endnote>
  <w:endnote w:type="continuationSeparator" w:id="0">
    <w:p w:rsidR="001200AF" w:rsidRDefault="001200AF" w:rsidP="00585E3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0AF" w:rsidRDefault="001200AF" w:rsidP="00585E39">
      <w:pPr>
        <w:ind w:firstLine="420"/>
      </w:pPr>
      <w:r>
        <w:separator/>
      </w:r>
    </w:p>
  </w:footnote>
  <w:footnote w:type="continuationSeparator" w:id="0">
    <w:p w:rsidR="001200AF" w:rsidRDefault="001200AF" w:rsidP="00585E39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64405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8AAA81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A7A511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3F6FE1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C8E15C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C5E714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867F3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83CF7C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9028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D78B70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2C60C1"/>
    <w:multiLevelType w:val="multilevel"/>
    <w:tmpl w:val="F61C2D9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39D84EA1"/>
    <w:multiLevelType w:val="multilevel"/>
    <w:tmpl w:val="566E0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A221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B1E14CD"/>
    <w:multiLevelType w:val="multilevel"/>
    <w:tmpl w:val="7464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8A1C0D"/>
    <w:multiLevelType w:val="multilevel"/>
    <w:tmpl w:val="EFC87C7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7910229B"/>
    <w:multiLevelType w:val="multilevel"/>
    <w:tmpl w:val="21D09050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7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8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1"/>
  </w:num>
  <w:num w:numId="15">
    <w:abstractNumId w:val="12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26"/>
    <w:rsid w:val="000E4B2B"/>
    <w:rsid w:val="000F3E02"/>
    <w:rsid w:val="001200AF"/>
    <w:rsid w:val="002B1ADE"/>
    <w:rsid w:val="002B3D97"/>
    <w:rsid w:val="003A3123"/>
    <w:rsid w:val="00520BE7"/>
    <w:rsid w:val="00526D53"/>
    <w:rsid w:val="00561F78"/>
    <w:rsid w:val="00564128"/>
    <w:rsid w:val="00570F2C"/>
    <w:rsid w:val="00585E39"/>
    <w:rsid w:val="00587656"/>
    <w:rsid w:val="005E56AD"/>
    <w:rsid w:val="00641726"/>
    <w:rsid w:val="00652DF9"/>
    <w:rsid w:val="006B406E"/>
    <w:rsid w:val="00727978"/>
    <w:rsid w:val="00852FA3"/>
    <w:rsid w:val="008C7F22"/>
    <w:rsid w:val="008F33F6"/>
    <w:rsid w:val="009F216F"/>
    <w:rsid w:val="00AB0BF5"/>
    <w:rsid w:val="00C07104"/>
    <w:rsid w:val="00C22737"/>
    <w:rsid w:val="00D660A5"/>
    <w:rsid w:val="00E13350"/>
    <w:rsid w:val="00F6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B90B41"/>
  <w14:defaultImageDpi w14:val="32767"/>
  <w15:chartTrackingRefBased/>
  <w15:docId w15:val="{43544CF1-3517-45F3-835D-4CF7C2DB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7656"/>
    <w:pPr>
      <w:widowControl w:val="0"/>
      <w:ind w:firstLineChars="200" w:firstLine="20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2B3D97"/>
    <w:pPr>
      <w:keepNext/>
      <w:keepLines/>
      <w:spacing w:before="340" w:after="330" w:line="360" w:lineRule="auto"/>
      <w:ind w:leftChars="100" w:left="100" w:rightChars="100" w:right="10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6B406E"/>
    <w:pPr>
      <w:keepNext/>
      <w:keepLines/>
      <w:numPr>
        <w:numId w:val="16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3D97"/>
    <w:pPr>
      <w:keepNext/>
      <w:keepLines/>
      <w:numPr>
        <w:ilvl w:val="1"/>
        <w:numId w:val="1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3D97"/>
    <w:pPr>
      <w:keepNext/>
      <w:keepLines/>
      <w:numPr>
        <w:ilvl w:val="2"/>
        <w:numId w:val="16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unhideWhenUsed/>
    <w:qFormat/>
    <w:rsid w:val="002B3D97"/>
    <w:pPr>
      <w:keepNext/>
      <w:keepLines/>
      <w:numPr>
        <w:ilvl w:val="3"/>
        <w:numId w:val="1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B3D97"/>
    <w:pPr>
      <w:keepNext/>
      <w:keepLines/>
      <w:numPr>
        <w:ilvl w:val="4"/>
        <w:numId w:val="16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3350"/>
    <w:pPr>
      <w:keepNext/>
      <w:keepLines/>
      <w:numPr>
        <w:ilvl w:val="5"/>
        <w:numId w:val="1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3350"/>
    <w:pPr>
      <w:keepNext/>
      <w:keepLines/>
      <w:numPr>
        <w:ilvl w:val="6"/>
        <w:numId w:val="1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3D97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406E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Title"/>
    <w:aliases w:val="标题3"/>
    <w:next w:val="a"/>
    <w:link w:val="a4"/>
    <w:uiPriority w:val="10"/>
    <w:rsid w:val="006B406E"/>
    <w:pPr>
      <w:spacing w:before="240" w:after="60"/>
      <w:jc w:val="center"/>
      <w:outlineLvl w:val="2"/>
    </w:pPr>
    <w:rPr>
      <w:rFonts w:asciiTheme="majorHAnsi" w:eastAsia="微软雅黑" w:hAnsiTheme="majorHAnsi" w:cstheme="majorBidi"/>
      <w:b/>
      <w:sz w:val="32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6B406E"/>
    <w:rPr>
      <w:rFonts w:asciiTheme="majorHAnsi" w:eastAsia="微软雅黑" w:hAnsiTheme="majorHAnsi" w:cstheme="majorBidi"/>
      <w:b/>
      <w:sz w:val="32"/>
      <w:szCs w:val="32"/>
    </w:rPr>
  </w:style>
  <w:style w:type="paragraph" w:styleId="a5">
    <w:name w:val="Subtitle"/>
    <w:aliases w:val="标题4"/>
    <w:next w:val="a"/>
    <w:link w:val="a6"/>
    <w:uiPriority w:val="11"/>
    <w:rsid w:val="006B406E"/>
    <w:pPr>
      <w:spacing w:before="240" w:after="60" w:line="312" w:lineRule="auto"/>
      <w:jc w:val="center"/>
      <w:outlineLvl w:val="3"/>
    </w:pPr>
    <w:rPr>
      <w:rFonts w:asciiTheme="majorHAnsi" w:eastAsia="微软雅黑" w:hAnsiTheme="majorHAnsi" w:cstheme="majorBidi"/>
      <w:b/>
      <w:bCs/>
      <w:kern w:val="28"/>
      <w:sz w:val="30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6B406E"/>
    <w:rPr>
      <w:rFonts w:asciiTheme="majorHAnsi" w:eastAsia="微软雅黑" w:hAnsiTheme="majorHAnsi" w:cstheme="majorBidi"/>
      <w:b/>
      <w:bCs/>
      <w:kern w:val="28"/>
      <w:sz w:val="30"/>
      <w:szCs w:val="32"/>
    </w:rPr>
  </w:style>
  <w:style w:type="paragraph" w:customStyle="1" w:styleId="5">
    <w:name w:val="标题5"/>
    <w:rsid w:val="006B406E"/>
    <w:pPr>
      <w:numPr>
        <w:ilvl w:val="3"/>
        <w:numId w:val="11"/>
      </w:numPr>
      <w:outlineLvl w:val="4"/>
    </w:pPr>
    <w:rPr>
      <w:rFonts w:eastAsia="微软雅黑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2B3D97"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B3D97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0"/>
    <w:link w:val="50"/>
    <w:uiPriority w:val="9"/>
    <w:rsid w:val="002B3D97"/>
    <w:rPr>
      <w:rFonts w:eastAsia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B3D97"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preprocessor">
    <w:name w:val="preprocessor"/>
    <w:basedOn w:val="a0"/>
    <w:rsid w:val="00526D53"/>
  </w:style>
  <w:style w:type="character" w:customStyle="1" w:styleId="keyword">
    <w:name w:val="keyword"/>
    <w:basedOn w:val="a0"/>
    <w:rsid w:val="00526D53"/>
  </w:style>
  <w:style w:type="character" w:customStyle="1" w:styleId="datatypes">
    <w:name w:val="datatypes"/>
    <w:basedOn w:val="a0"/>
    <w:rsid w:val="00526D53"/>
  </w:style>
  <w:style w:type="character" w:customStyle="1" w:styleId="string">
    <w:name w:val="string"/>
    <w:basedOn w:val="a0"/>
    <w:rsid w:val="00526D53"/>
  </w:style>
  <w:style w:type="paragraph" w:styleId="HTML">
    <w:name w:val="HTML Preformatted"/>
    <w:basedOn w:val="a"/>
    <w:link w:val="HTML0"/>
    <w:uiPriority w:val="99"/>
    <w:semiHidden/>
    <w:unhideWhenUsed/>
    <w:rsid w:val="00526D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6D53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526D53"/>
  </w:style>
  <w:style w:type="character" w:customStyle="1" w:styleId="nv">
    <w:name w:val="nv"/>
    <w:basedOn w:val="a0"/>
    <w:rsid w:val="00526D53"/>
  </w:style>
  <w:style w:type="character" w:customStyle="1" w:styleId="o">
    <w:name w:val="o"/>
    <w:basedOn w:val="a0"/>
    <w:rsid w:val="00526D53"/>
  </w:style>
  <w:style w:type="character" w:customStyle="1" w:styleId="k">
    <w:name w:val="k"/>
    <w:basedOn w:val="a0"/>
    <w:rsid w:val="00526D53"/>
  </w:style>
  <w:style w:type="character" w:customStyle="1" w:styleId="nb">
    <w:name w:val="nb"/>
    <w:basedOn w:val="a0"/>
    <w:rsid w:val="00526D53"/>
  </w:style>
  <w:style w:type="character" w:customStyle="1" w:styleId="nf">
    <w:name w:val="nf"/>
    <w:basedOn w:val="a0"/>
    <w:rsid w:val="00526D53"/>
  </w:style>
  <w:style w:type="character" w:customStyle="1" w:styleId="n">
    <w:name w:val="n"/>
    <w:basedOn w:val="a0"/>
    <w:rsid w:val="00526D53"/>
  </w:style>
  <w:style w:type="character" w:customStyle="1" w:styleId="cpf">
    <w:name w:val="cpf"/>
    <w:basedOn w:val="a0"/>
    <w:rsid w:val="00526D53"/>
  </w:style>
  <w:style w:type="character" w:customStyle="1" w:styleId="kt">
    <w:name w:val="kt"/>
    <w:basedOn w:val="a0"/>
    <w:rsid w:val="00526D53"/>
  </w:style>
  <w:style w:type="character" w:customStyle="1" w:styleId="p">
    <w:name w:val="p"/>
    <w:basedOn w:val="a0"/>
    <w:rsid w:val="00526D53"/>
  </w:style>
  <w:style w:type="character" w:customStyle="1" w:styleId="s">
    <w:name w:val="s"/>
    <w:basedOn w:val="a0"/>
    <w:rsid w:val="00526D53"/>
  </w:style>
  <w:style w:type="character" w:customStyle="1" w:styleId="se">
    <w:name w:val="se"/>
    <w:basedOn w:val="a0"/>
    <w:rsid w:val="00526D53"/>
  </w:style>
  <w:style w:type="character" w:customStyle="1" w:styleId="mi">
    <w:name w:val="mi"/>
    <w:basedOn w:val="a0"/>
    <w:rsid w:val="00526D53"/>
  </w:style>
  <w:style w:type="paragraph" w:customStyle="1" w:styleId="a7">
    <w:name w:val="代码"/>
    <w:basedOn w:val="HTML"/>
    <w:link w:val="Char"/>
    <w:qFormat/>
    <w:rsid w:val="00852FA3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0F0F0"/>
      <w:spacing w:line="234" w:lineRule="atLeast"/>
    </w:pPr>
    <w:rPr>
      <w:rFonts w:ascii="Consolas" w:hAnsi="Consolas" w:cs="Consolas"/>
      <w:spacing w:val="4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5641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代码 Char"/>
    <w:basedOn w:val="HTML0"/>
    <w:link w:val="a7"/>
    <w:rsid w:val="00852FA3"/>
    <w:rPr>
      <w:rFonts w:ascii="Consolas" w:eastAsia="宋体" w:hAnsi="Consolas" w:cs="Consolas"/>
      <w:spacing w:val="4"/>
      <w:kern w:val="0"/>
      <w:sz w:val="20"/>
      <w:szCs w:val="20"/>
      <w:shd w:val="clear" w:color="auto" w:fill="F0F0F0"/>
    </w:rPr>
  </w:style>
  <w:style w:type="character" w:styleId="a9">
    <w:name w:val="Hyperlink"/>
    <w:basedOn w:val="a0"/>
    <w:uiPriority w:val="99"/>
    <w:unhideWhenUsed/>
    <w:rsid w:val="00564128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585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85E39"/>
    <w:rPr>
      <w:rFonts w:eastAsia="微软雅黑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85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85E39"/>
    <w:rPr>
      <w:rFonts w:eastAsia="微软雅黑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9F216F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9F216F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9F216F"/>
    <w:rPr>
      <w:rFonts w:eastAsia="微软雅黑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F216F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9F216F"/>
    <w:rPr>
      <w:rFonts w:eastAsia="微软雅黑"/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9F216F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9F216F"/>
    <w:rPr>
      <w:rFonts w:eastAsia="微软雅黑"/>
      <w:sz w:val="18"/>
      <w:szCs w:val="18"/>
    </w:rPr>
  </w:style>
  <w:style w:type="character" w:customStyle="1" w:styleId="70">
    <w:name w:val="标题 7 字符"/>
    <w:basedOn w:val="a0"/>
    <w:link w:val="7"/>
    <w:uiPriority w:val="9"/>
    <w:semiHidden/>
    <w:rsid w:val="00E13350"/>
    <w:rPr>
      <w:rFonts w:eastAsia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13350"/>
    <w:rPr>
      <w:rFonts w:asciiTheme="majorHAnsi" w:eastAsiaTheme="majorEastAsia" w:hAnsiTheme="majorHAnsi" w:cstheme="majorBidi"/>
      <w:sz w:val="24"/>
      <w:szCs w:val="24"/>
    </w:rPr>
  </w:style>
  <w:style w:type="character" w:styleId="af5">
    <w:name w:val="Emphasis"/>
    <w:basedOn w:val="a0"/>
    <w:uiPriority w:val="20"/>
    <w:qFormat/>
    <w:rsid w:val="00E133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14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15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hs\Documents\&#33258;&#23450;&#20041;%20Office%20&#27169;&#26495;\&#21338;&#2345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45079-E4B9-4E57-87DA-4D8B3E539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博客模板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苏梓鑫</dc:creator>
  <cp:keywords/>
  <dc:description/>
  <cp:lastModifiedBy>苏 梓鑫</cp:lastModifiedBy>
  <cp:revision>3</cp:revision>
  <dcterms:created xsi:type="dcterms:W3CDTF">2019-02-03T14:36:00Z</dcterms:created>
  <dcterms:modified xsi:type="dcterms:W3CDTF">2019-02-03T14:42:00Z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(2)LJDiECAa4h1Ey2Vviry7t8itjCH1jgR7IgSi6x4FqPn2dBV3RAOiryx4VBwGbpwyegaFy9IO
DaCNNsGRKrXxTkVCI9pJVKL0mFGY44StP/eeIiZGrXMUAO8AupRwCSQGfVaFdJ65JqZG990r
//phwCCOMiJM+JfZo1bhizmuDh2qbTMzIa2T5h8dqHEEkDpcTsOeDU1lqR39yixnKY8bXDrE
KcquFwIEYEH4zL/Qr7</vt:lpwstr>
  </property>
  <property fmtid="{D5CDD505-2E9C-101B-9397-08002B2CF9AE}" pid="3" name="_2015_ms_pID_7253431">
    <vt:lpwstr>VCh2YZTXE6GerITNfXoHsTeuJitxVut/yDbkDwOJB6K/k0hXjEXQ2p
0LwL0SVf9Ai8RY1yM3g4dzlUAUehviwhHB5C2UrL5+zE31OLuNY3jxxyZWQ532QsNoePVTMG
yJ4879F9fmnwOt4PAddvDl3Ae6/eWDiq40SKxjMHVh4b5qbLPNbUMoJijw9s3BuEVNdpnBpl
SWp1fu3QfBiYdWQI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1547193614</vt:lpwstr>
  </property>
</Properties>
</file>